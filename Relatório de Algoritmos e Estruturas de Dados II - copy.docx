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FFAF" w14:textId="350CB752" w:rsidR="00D5413C" w:rsidRDefault="00301440">
      <w:pPr>
        <w:pStyle w:val="Fotografia"/>
      </w:pPr>
      <w:r>
        <w:rPr>
          <w:noProof/>
        </w:rPr>
        <w:drawing>
          <wp:inline distT="0" distB="0" distL="0" distR="0" wp14:anchorId="469A357F" wp14:editId="3214E9B9">
            <wp:extent cx="5507990" cy="4817745"/>
            <wp:effectExtent l="0" t="0" r="0" b="1905"/>
            <wp:docPr id="1" name="Imagem 1" descr="Nélzio Sitoe –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élzio Sitoe –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B7E9" w14:textId="6F91455D" w:rsidR="001638F6" w:rsidRDefault="00E03E16" w:rsidP="00D5413C">
      <w:pPr>
        <w:pStyle w:val="Ttulo"/>
      </w:pPr>
      <w:r>
        <w:t>Algoritmos e Estruturas de Dados II</w:t>
      </w:r>
    </w:p>
    <w:p w14:paraId="68604F97" w14:textId="1A7EDEC5" w:rsidR="001638F6" w:rsidRPr="00D5413C" w:rsidRDefault="00E03E16" w:rsidP="00D5413C">
      <w:pPr>
        <w:pStyle w:val="Subttulo"/>
      </w:pPr>
      <w:r>
        <w:t>relatório do Trabalho Prático I</w:t>
      </w:r>
    </w:p>
    <w:p w14:paraId="51DA4DEA" w14:textId="067D22CC" w:rsidR="003422FF" w:rsidRDefault="00E03E16" w:rsidP="003422FF">
      <w:pPr>
        <w:pStyle w:val="InformaesdeContacto"/>
      </w:pPr>
      <w:r>
        <w:t>Artur Mendes</w:t>
      </w:r>
      <w:r w:rsidR="00D5413C">
        <w:rPr>
          <w:lang w:bidi="pt-PT"/>
        </w:rPr>
        <w:t xml:space="preserve"> | </w:t>
      </w:r>
      <w:r>
        <w:t xml:space="preserve">14870 </w:t>
      </w:r>
      <w:r w:rsidR="00D5413C">
        <w:rPr>
          <w:lang w:bidi="pt-PT"/>
        </w:rPr>
        <w:t xml:space="preserve">| </w:t>
      </w:r>
      <w:r>
        <w:t>LESI PL</w:t>
      </w:r>
      <w:r w:rsidR="003422FF">
        <w:rPr>
          <w:lang w:bidi="pt-PT"/>
        </w:rPr>
        <w:br w:type="page"/>
      </w:r>
    </w:p>
    <w:p w14:paraId="3EEBDFBA" w14:textId="3F195D29" w:rsidR="001638F6" w:rsidRDefault="00E03E16">
      <w:pPr>
        <w:pStyle w:val="Ttulo1"/>
      </w:pPr>
      <w:r>
        <w:lastRenderedPageBreak/>
        <w:t>Contextualização</w:t>
      </w:r>
    </w:p>
    <w:p w14:paraId="6F07E744" w14:textId="5A76BDDE" w:rsidR="00D5413C" w:rsidRDefault="00C40E4E" w:rsidP="00C40E4E">
      <w:r>
        <w:t>Este documento foi desenvolvido no âmbito da UC de Algoritmos e Estruturas de Dados II, com o intuito de aplicar os conhecimentos lecionados ao longo do semestre até à data.</w:t>
      </w:r>
    </w:p>
    <w:p w14:paraId="185ED401" w14:textId="4A1F041C" w:rsidR="00F65B14" w:rsidRDefault="00F65B14" w:rsidP="00C40E4E">
      <w:r>
        <w:t>Todo o projeto foi concretizado em C, através de máquina virtual Linux (</w:t>
      </w:r>
      <w:proofErr w:type="spellStart"/>
      <w:r>
        <w:t>Parrot</w:t>
      </w:r>
      <w:proofErr w:type="spellEnd"/>
      <w:r>
        <w:t xml:space="preserve"> OS)</w:t>
      </w:r>
      <w:r w:rsidR="009F29F7">
        <w:t>.</w:t>
      </w:r>
    </w:p>
    <w:p w14:paraId="22ED74C6" w14:textId="740807A4" w:rsidR="009F29F7" w:rsidRPr="00192570" w:rsidRDefault="009F29F7" w:rsidP="00C40E4E">
      <w:pPr>
        <w:rPr>
          <w:b/>
          <w:bCs/>
          <w:sz w:val="24"/>
          <w:szCs w:val="24"/>
          <w:u w:val="single"/>
        </w:rPr>
      </w:pPr>
      <w:r>
        <w:t xml:space="preserve">Pretende-se implementar um sistema capaz de fornecer informações sobre conjuntos de peças </w:t>
      </w:r>
      <w:r w:rsidRPr="009F29F7">
        <w:rPr>
          <w:b/>
          <w:bCs/>
        </w:rPr>
        <w:t>Lego</w:t>
      </w:r>
      <w:r w:rsidR="005D6F71">
        <w:t xml:space="preserve">, que ajude as pessoas que possuem peças de Lego, a descobrir quais os </w:t>
      </w:r>
      <w:proofErr w:type="spellStart"/>
      <w:r w:rsidR="005D6F71">
        <w:t>conjutos</w:t>
      </w:r>
      <w:proofErr w:type="spellEnd"/>
      <w:r w:rsidR="005D6F71">
        <w:t xml:space="preserve"> que podem construir com essas peças</w:t>
      </w:r>
      <w:r w:rsidR="003C7F91">
        <w:t>.</w:t>
      </w:r>
      <w:r w:rsidR="003C7F91">
        <w:br/>
      </w:r>
      <w:r w:rsidR="003C7F91">
        <w:br/>
        <w:t>Os dados estão organizados em 3 ficheiros de texto, onde cada</w:t>
      </w:r>
      <w:r w:rsidR="008F2D58">
        <w:t xml:space="preserve"> linha contém um conjunto de colunas separadas por um caracter de tabulação (\t)</w:t>
      </w:r>
      <w:r w:rsidR="00441F68">
        <w:t xml:space="preserve">. </w:t>
      </w:r>
      <w:r w:rsidR="0031172C">
        <w:br/>
      </w:r>
      <w:r w:rsidR="0031172C" w:rsidRPr="0031172C">
        <w:rPr>
          <w:b/>
          <w:bCs/>
        </w:rPr>
        <w:t>NOTA:</w:t>
      </w:r>
      <w:r w:rsidR="0031172C">
        <w:t xml:space="preserve">  A primeira linha dos ficheiros inclui a informação sobre cada coluna</w:t>
      </w:r>
      <w:r w:rsidR="00AF6264">
        <w:t>.</w:t>
      </w:r>
      <w:r w:rsidR="00441F68">
        <w:br/>
      </w:r>
      <w:r w:rsidR="00441F68">
        <w:br/>
      </w:r>
      <w:r w:rsidR="00441F68" w:rsidRPr="00192570">
        <w:rPr>
          <w:b/>
          <w:bCs/>
          <w:sz w:val="24"/>
          <w:szCs w:val="24"/>
          <w:u w:val="single"/>
        </w:rPr>
        <w:t>Ficheiros</w:t>
      </w:r>
    </w:p>
    <w:p w14:paraId="33B531B7" w14:textId="1FCC31A5" w:rsidR="00441F68" w:rsidRPr="00192570" w:rsidRDefault="0031172C" w:rsidP="00C40E4E">
      <w:pPr>
        <w:rPr>
          <w:b/>
          <w:bCs/>
        </w:rPr>
      </w:pPr>
      <w:r w:rsidRPr="00192570">
        <w:rPr>
          <w:b/>
          <w:bCs/>
        </w:rPr>
        <w:t xml:space="preserve"> - </w:t>
      </w:r>
      <w:proofErr w:type="spellStart"/>
      <w:r w:rsidRPr="00192570">
        <w:rPr>
          <w:b/>
          <w:bCs/>
        </w:rPr>
        <w:t>Sets.tsv</w:t>
      </w:r>
      <w:proofErr w:type="spellEnd"/>
    </w:p>
    <w:p w14:paraId="26AF1FC4" w14:textId="427DC7B7" w:rsidR="0031172C" w:rsidRDefault="00AF6264" w:rsidP="00C40E4E">
      <w:r w:rsidRPr="00005912">
        <w:rPr>
          <w:b/>
          <w:bCs/>
          <w:color w:val="0070C0"/>
        </w:rPr>
        <w:t>(</w:t>
      </w:r>
      <w:proofErr w:type="spellStart"/>
      <w:r w:rsidRPr="00005912">
        <w:rPr>
          <w:b/>
          <w:bCs/>
          <w:color w:val="0070C0"/>
        </w:rPr>
        <w:t>set_</w:t>
      </w:r>
      <w:proofErr w:type="gramStart"/>
      <w:r w:rsidRPr="00005912">
        <w:rPr>
          <w:b/>
          <w:bCs/>
          <w:color w:val="0070C0"/>
        </w:rPr>
        <w:t>num</w:t>
      </w:r>
      <w:proofErr w:type="spellEnd"/>
      <w:r w:rsidRPr="00005912">
        <w:rPr>
          <w:b/>
          <w:bCs/>
          <w:color w:val="0070C0"/>
        </w:rPr>
        <w:t xml:space="preserve">, </w:t>
      </w:r>
      <w:proofErr w:type="spellStart"/>
      <w:r w:rsidRPr="00005912">
        <w:rPr>
          <w:b/>
          <w:bCs/>
          <w:color w:val="0070C0"/>
        </w:rPr>
        <w:t>year</w:t>
      </w:r>
      <w:proofErr w:type="spellEnd"/>
      <w:proofErr w:type="gramEnd"/>
      <w:r w:rsidRPr="00005912">
        <w:rPr>
          <w:b/>
          <w:bCs/>
          <w:color w:val="0070C0"/>
        </w:rPr>
        <w:t xml:space="preserve">, </w:t>
      </w:r>
      <w:proofErr w:type="spellStart"/>
      <w:r w:rsidRPr="00005912">
        <w:rPr>
          <w:b/>
          <w:bCs/>
          <w:color w:val="0070C0"/>
        </w:rPr>
        <w:t>theme</w:t>
      </w:r>
      <w:proofErr w:type="spellEnd"/>
      <w:r w:rsidRPr="00005912">
        <w:rPr>
          <w:b/>
          <w:bCs/>
          <w:color w:val="0070C0"/>
        </w:rPr>
        <w:t>)</w:t>
      </w:r>
      <w:r w:rsidRPr="00005912">
        <w:rPr>
          <w:b/>
          <w:bCs/>
          <w:color w:val="0070C0"/>
        </w:rPr>
        <w:br/>
      </w:r>
      <w:r>
        <w:t>Contém os conjuntos oficiais da Lego, indicando o seu código, o nome de comércio, o ano de l</w:t>
      </w:r>
      <w:r w:rsidR="00005912">
        <w:t xml:space="preserve">ançamento e o tema em que se insere </w:t>
      </w:r>
      <w:r w:rsidR="00005912" w:rsidRPr="00005912">
        <w:rPr>
          <w:i/>
          <w:iCs/>
        </w:rPr>
        <w:t xml:space="preserve">(duplo, </w:t>
      </w:r>
      <w:proofErr w:type="spellStart"/>
      <w:r w:rsidR="00005912" w:rsidRPr="00005912">
        <w:rPr>
          <w:i/>
          <w:iCs/>
        </w:rPr>
        <w:t>technic</w:t>
      </w:r>
      <w:proofErr w:type="spellEnd"/>
      <w:r w:rsidR="00005912" w:rsidRPr="00005912">
        <w:rPr>
          <w:i/>
          <w:iCs/>
        </w:rPr>
        <w:t>, etc).</w:t>
      </w:r>
    </w:p>
    <w:p w14:paraId="05E79E92" w14:textId="16A9B0B1" w:rsidR="0031172C" w:rsidRPr="00192570" w:rsidRDefault="0031172C" w:rsidP="00C40E4E">
      <w:pPr>
        <w:rPr>
          <w:b/>
          <w:bCs/>
        </w:rPr>
      </w:pPr>
      <w:r w:rsidRPr="00192570">
        <w:rPr>
          <w:b/>
          <w:bCs/>
        </w:rPr>
        <w:t xml:space="preserve"> - </w:t>
      </w:r>
      <w:proofErr w:type="spellStart"/>
      <w:r w:rsidRPr="00192570">
        <w:rPr>
          <w:b/>
          <w:bCs/>
        </w:rPr>
        <w:t>Parts.tsv</w:t>
      </w:r>
      <w:proofErr w:type="spellEnd"/>
    </w:p>
    <w:p w14:paraId="230FB179" w14:textId="2A16EDEE" w:rsidR="0031172C" w:rsidRDefault="008A148D" w:rsidP="00C40E4E">
      <w:r w:rsidRPr="00192570">
        <w:rPr>
          <w:b/>
          <w:bCs/>
          <w:color w:val="0070C0"/>
        </w:rPr>
        <w:t>(</w:t>
      </w:r>
      <w:proofErr w:type="spellStart"/>
      <w:r w:rsidRPr="00192570">
        <w:rPr>
          <w:b/>
          <w:bCs/>
          <w:color w:val="0070C0"/>
        </w:rPr>
        <w:t>part_</w:t>
      </w:r>
      <w:proofErr w:type="gramStart"/>
      <w:r w:rsidRPr="00192570">
        <w:rPr>
          <w:b/>
          <w:bCs/>
          <w:color w:val="0070C0"/>
        </w:rPr>
        <w:t>num</w:t>
      </w:r>
      <w:proofErr w:type="spellEnd"/>
      <w:r w:rsidRPr="00192570">
        <w:rPr>
          <w:b/>
          <w:bCs/>
          <w:color w:val="0070C0"/>
        </w:rPr>
        <w:t xml:space="preserve">, </w:t>
      </w:r>
      <w:proofErr w:type="spellStart"/>
      <w:r w:rsidRPr="00192570">
        <w:rPr>
          <w:b/>
          <w:bCs/>
          <w:color w:val="0070C0"/>
        </w:rPr>
        <w:t>name</w:t>
      </w:r>
      <w:proofErr w:type="spellEnd"/>
      <w:proofErr w:type="gramEnd"/>
      <w:r w:rsidRPr="00192570">
        <w:rPr>
          <w:b/>
          <w:bCs/>
          <w:color w:val="0070C0"/>
        </w:rPr>
        <w:t xml:space="preserve">, </w:t>
      </w:r>
      <w:proofErr w:type="spellStart"/>
      <w:r w:rsidRPr="00192570">
        <w:rPr>
          <w:b/>
          <w:bCs/>
          <w:color w:val="0070C0"/>
        </w:rPr>
        <w:t>class</w:t>
      </w:r>
      <w:proofErr w:type="spellEnd"/>
      <w:r w:rsidRPr="00192570">
        <w:rPr>
          <w:b/>
          <w:bCs/>
          <w:color w:val="0070C0"/>
        </w:rPr>
        <w:t>, stock)</w:t>
      </w:r>
      <w:r w:rsidRPr="00192570">
        <w:rPr>
          <w:b/>
          <w:bCs/>
          <w:color w:val="0070C0"/>
        </w:rPr>
        <w:br/>
      </w:r>
      <w:r>
        <w:t xml:space="preserve">Contém os dados das diversas peças existentes, </w:t>
      </w:r>
      <w:r w:rsidR="00CB0A00">
        <w:t xml:space="preserve">indicando a sua identificação (num), nome, classe (tipo de peça), e </w:t>
      </w:r>
      <w:r w:rsidR="00192570">
        <w:t>a quantidade em</w:t>
      </w:r>
      <w:r w:rsidR="00CB0A00">
        <w:t xml:space="preserve"> stock</w:t>
      </w:r>
      <w:r w:rsidR="00192570">
        <w:t>.</w:t>
      </w:r>
    </w:p>
    <w:p w14:paraId="388E4439" w14:textId="65C78465" w:rsidR="0031172C" w:rsidRPr="00192570" w:rsidRDefault="0031172C" w:rsidP="00C40E4E">
      <w:pPr>
        <w:rPr>
          <w:b/>
          <w:bCs/>
        </w:rPr>
      </w:pPr>
      <w:r w:rsidRPr="00192570">
        <w:rPr>
          <w:b/>
          <w:bCs/>
        </w:rPr>
        <w:t xml:space="preserve"> - </w:t>
      </w:r>
      <w:proofErr w:type="spellStart"/>
      <w:r w:rsidRPr="00192570">
        <w:rPr>
          <w:b/>
          <w:bCs/>
        </w:rPr>
        <w:t>Parts_sets.tsv</w:t>
      </w:r>
      <w:proofErr w:type="spellEnd"/>
    </w:p>
    <w:p w14:paraId="322F0F41" w14:textId="1E6AD9CE" w:rsidR="0031172C" w:rsidRDefault="00192570" w:rsidP="00C40E4E">
      <w:r w:rsidRPr="004C436E">
        <w:rPr>
          <w:b/>
          <w:bCs/>
          <w:color w:val="0070C0"/>
        </w:rPr>
        <w:t>(</w:t>
      </w:r>
      <w:proofErr w:type="spellStart"/>
      <w:r w:rsidRPr="004C436E">
        <w:rPr>
          <w:b/>
          <w:bCs/>
          <w:color w:val="0070C0"/>
        </w:rPr>
        <w:t>set_</w:t>
      </w:r>
      <w:proofErr w:type="gramStart"/>
      <w:r w:rsidRPr="004C436E">
        <w:rPr>
          <w:b/>
          <w:bCs/>
          <w:color w:val="0070C0"/>
        </w:rPr>
        <w:t>num</w:t>
      </w:r>
      <w:proofErr w:type="spellEnd"/>
      <w:r w:rsidRPr="004C436E">
        <w:rPr>
          <w:b/>
          <w:bCs/>
          <w:color w:val="0070C0"/>
        </w:rPr>
        <w:t xml:space="preserve">, </w:t>
      </w:r>
      <w:proofErr w:type="spellStart"/>
      <w:r w:rsidRPr="004C436E">
        <w:rPr>
          <w:b/>
          <w:bCs/>
          <w:color w:val="0070C0"/>
        </w:rPr>
        <w:t>quantity</w:t>
      </w:r>
      <w:proofErr w:type="spellEnd"/>
      <w:proofErr w:type="gramEnd"/>
      <w:r w:rsidRPr="004C436E">
        <w:rPr>
          <w:b/>
          <w:bCs/>
          <w:color w:val="0070C0"/>
        </w:rPr>
        <w:t xml:space="preserve">, </w:t>
      </w:r>
      <w:proofErr w:type="spellStart"/>
      <w:r w:rsidRPr="004C436E">
        <w:rPr>
          <w:b/>
          <w:bCs/>
          <w:color w:val="0070C0"/>
        </w:rPr>
        <w:t>part_num</w:t>
      </w:r>
      <w:proofErr w:type="spellEnd"/>
      <w:r w:rsidRPr="004C436E">
        <w:rPr>
          <w:b/>
          <w:bCs/>
          <w:color w:val="0070C0"/>
        </w:rPr>
        <w:t>)</w:t>
      </w:r>
      <w:r>
        <w:br/>
        <w:t>Contém os dados</w:t>
      </w:r>
      <w:r w:rsidR="00EE18C2">
        <w:t xml:space="preserve"> necessários para a definição da constituição de cada conjunto oficial da LEGO, detalhando o conjunto, a quantidade de cada peça que é utilizada, e a identificação da peça</w:t>
      </w:r>
      <w:r w:rsidR="004C436E">
        <w:t>.</w:t>
      </w:r>
    </w:p>
    <w:p w14:paraId="1EFFF8D0" w14:textId="77777777" w:rsidR="00192570" w:rsidRDefault="00192570" w:rsidP="00C40E4E"/>
    <w:p w14:paraId="0F5AEBE9" w14:textId="469771DD" w:rsidR="00441F68" w:rsidRDefault="00441F68" w:rsidP="004C436E">
      <w:pPr>
        <w:pStyle w:val="Listacommarcas"/>
        <w:numPr>
          <w:ilvl w:val="0"/>
          <w:numId w:val="0"/>
        </w:numPr>
      </w:pPr>
    </w:p>
    <w:p w14:paraId="3AF816BC" w14:textId="5A8CEFE7" w:rsidR="004C436E" w:rsidRDefault="004C436E" w:rsidP="004C436E">
      <w:pPr>
        <w:pStyle w:val="Listacommarcas"/>
        <w:numPr>
          <w:ilvl w:val="0"/>
          <w:numId w:val="0"/>
        </w:numPr>
      </w:pPr>
    </w:p>
    <w:p w14:paraId="6BDC674D" w14:textId="0173F4E1" w:rsidR="004C436E" w:rsidRDefault="004C436E" w:rsidP="004C436E">
      <w:pPr>
        <w:pStyle w:val="Listacommarcas"/>
        <w:numPr>
          <w:ilvl w:val="0"/>
          <w:numId w:val="0"/>
        </w:numPr>
      </w:pPr>
    </w:p>
    <w:p w14:paraId="5886119C" w14:textId="2A5E7E84" w:rsidR="004C436E" w:rsidRDefault="004C436E" w:rsidP="004C436E">
      <w:pPr>
        <w:pStyle w:val="Listacommarcas"/>
        <w:numPr>
          <w:ilvl w:val="0"/>
          <w:numId w:val="0"/>
        </w:numPr>
      </w:pPr>
    </w:p>
    <w:p w14:paraId="06286207" w14:textId="56455260" w:rsidR="004C436E" w:rsidRDefault="004C436E">
      <w:r>
        <w:br w:type="page"/>
      </w:r>
    </w:p>
    <w:p w14:paraId="5192F104" w14:textId="6A2DFCB3" w:rsidR="004C436E" w:rsidRDefault="004C436E" w:rsidP="004C436E">
      <w:pPr>
        <w:pStyle w:val="Ttulo1"/>
      </w:pPr>
      <w:r>
        <w:lastRenderedPageBreak/>
        <w:t>Objetivos</w:t>
      </w:r>
    </w:p>
    <w:p w14:paraId="68D8112B" w14:textId="69E2C99F" w:rsidR="00E03E16" w:rsidRDefault="00A1271E" w:rsidP="007021DE">
      <w:r>
        <w:t>Com os conjuntos de dados acima mencionados, pretende-se que o sistema seja capaz de calcular:</w:t>
      </w:r>
    </w:p>
    <w:p w14:paraId="3C5DD644" w14:textId="55B7CC9E" w:rsidR="00A1271E" w:rsidRDefault="00A1271E" w:rsidP="007021DE">
      <w:r>
        <w:t xml:space="preserve">1 – Quais os conjuntos de determinado tema </w:t>
      </w:r>
      <w:r w:rsidRPr="00404746">
        <w:rPr>
          <w:u w:val="single"/>
        </w:rPr>
        <w:t>(ordenados pelo ano)</w:t>
      </w:r>
      <w:r>
        <w:t>;</w:t>
      </w:r>
    </w:p>
    <w:p w14:paraId="0731AA96" w14:textId="04736ACB" w:rsidR="00A1271E" w:rsidRDefault="00A1271E" w:rsidP="007021DE">
      <w:r>
        <w:t xml:space="preserve">2 – As peças de </w:t>
      </w:r>
      <w:r w:rsidRPr="00404746">
        <w:rPr>
          <w:b/>
          <w:bCs/>
        </w:rPr>
        <w:t>determinado tipo</w:t>
      </w:r>
      <w:r>
        <w:t xml:space="preserve"> em determinado </w:t>
      </w:r>
      <w:r w:rsidRPr="00404746">
        <w:rPr>
          <w:b/>
          <w:bCs/>
        </w:rPr>
        <w:t>conjunto</w:t>
      </w:r>
      <w:r>
        <w:t>;</w:t>
      </w:r>
    </w:p>
    <w:p w14:paraId="5AD4B0A8" w14:textId="794A26F3" w:rsidR="00A1271E" w:rsidRDefault="00A1271E" w:rsidP="007021DE">
      <w:r>
        <w:t>3 – Quais as peças necessárias para construir um dado conjunto, indicando os dados de cada peça e respetiva quantidade</w:t>
      </w:r>
    </w:p>
    <w:p w14:paraId="2CC5399B" w14:textId="6CBE3638" w:rsidR="00A1271E" w:rsidRDefault="00A1271E" w:rsidP="007021DE">
      <w:r>
        <w:t xml:space="preserve">4 – O </w:t>
      </w:r>
      <w:r w:rsidRPr="00404746">
        <w:rPr>
          <w:b/>
          <w:bCs/>
        </w:rPr>
        <w:t>total</w:t>
      </w:r>
      <w:r>
        <w:t xml:space="preserve"> de peças em Stock;</w:t>
      </w:r>
    </w:p>
    <w:p w14:paraId="583300BF" w14:textId="32905B1D" w:rsidR="00A1271E" w:rsidRDefault="00A1271E" w:rsidP="007021DE">
      <w:r>
        <w:t xml:space="preserve">5 – O </w:t>
      </w:r>
      <w:r w:rsidRPr="00404746">
        <w:rPr>
          <w:b/>
          <w:bCs/>
        </w:rPr>
        <w:t>total</w:t>
      </w:r>
      <w:r>
        <w:t xml:space="preserve"> de peças num </w:t>
      </w:r>
      <w:r w:rsidRPr="00404746">
        <w:rPr>
          <w:b/>
          <w:bCs/>
        </w:rPr>
        <w:t>determinado conjunto</w:t>
      </w:r>
      <w:r>
        <w:t>;</w:t>
      </w:r>
    </w:p>
    <w:p w14:paraId="6704298C" w14:textId="3928E174" w:rsidR="00A1271E" w:rsidRDefault="00A1271E" w:rsidP="007021DE">
      <w:r>
        <w:t xml:space="preserve">6 – A peça usada em </w:t>
      </w:r>
      <w:r w:rsidRPr="00404746">
        <w:rPr>
          <w:b/>
          <w:bCs/>
        </w:rPr>
        <w:t>mais conjuntos diferentes</w:t>
      </w:r>
      <w:r>
        <w:t>, independentemente da quantidade em cada um deles;</w:t>
      </w:r>
    </w:p>
    <w:p w14:paraId="705E002C" w14:textId="729C8ED8" w:rsidR="00A1271E" w:rsidRDefault="00A1271E" w:rsidP="007021DE">
      <w:r>
        <w:t xml:space="preserve">7 – A lista dos conjuntos que se conseguem construir com o </w:t>
      </w:r>
      <w:r w:rsidRPr="00404746">
        <w:rPr>
          <w:b/>
          <w:bCs/>
        </w:rPr>
        <w:t>stock existente</w:t>
      </w:r>
      <w:r w:rsidR="00404746">
        <w:t>.</w:t>
      </w:r>
      <w:r w:rsidR="00404746">
        <w:br/>
      </w:r>
      <w:r w:rsidR="00404746">
        <w:br/>
      </w:r>
      <w:r w:rsidR="00404746" w:rsidRPr="00404746">
        <w:t>Para além dos dados lidos a partir dos ficheiros fornecidos, pretende-se que haja também opções para:</w:t>
      </w:r>
      <w:r w:rsidR="00404746">
        <w:br/>
      </w:r>
      <w:r w:rsidR="00404746">
        <w:br/>
        <w:t xml:space="preserve">- </w:t>
      </w:r>
      <w:r w:rsidR="00404746" w:rsidRPr="00404746">
        <w:rPr>
          <w:b/>
          <w:bCs/>
        </w:rPr>
        <w:t>Alterar</w:t>
      </w:r>
      <w:r w:rsidR="00404746">
        <w:t xml:space="preserve"> o nº de peças em </w:t>
      </w:r>
      <w:r w:rsidR="00404746" w:rsidRPr="00404746">
        <w:rPr>
          <w:b/>
          <w:bCs/>
        </w:rPr>
        <w:t>Stock</w:t>
      </w:r>
      <w:r w:rsidR="00404746">
        <w:t>;</w:t>
      </w:r>
    </w:p>
    <w:p w14:paraId="08B520E9" w14:textId="05AA1571" w:rsidR="00404746" w:rsidRDefault="00404746" w:rsidP="007021DE">
      <w:r>
        <w:t xml:space="preserve">- A </w:t>
      </w:r>
      <w:r w:rsidRPr="00404746">
        <w:rPr>
          <w:b/>
          <w:bCs/>
        </w:rPr>
        <w:t>adição de stock</w:t>
      </w:r>
      <w:r>
        <w:t xml:space="preserve"> com base no identificador de um conjunto (adicionar as peças que esse conjunto tem ao stock total de peças)</w:t>
      </w:r>
    </w:p>
    <w:p w14:paraId="69053271" w14:textId="66910040" w:rsidR="00404746" w:rsidRDefault="00404746" w:rsidP="007021DE">
      <w:r>
        <w:t xml:space="preserve">- </w:t>
      </w:r>
      <w:r w:rsidRPr="00404746">
        <w:rPr>
          <w:b/>
          <w:bCs/>
        </w:rPr>
        <w:t>Remover todas as peças</w:t>
      </w:r>
      <w:r>
        <w:t xml:space="preserve"> de determinada classe </w:t>
      </w:r>
      <w:r w:rsidRPr="00404746">
        <w:rPr>
          <w:u w:val="single"/>
        </w:rPr>
        <w:t>(tipo de peça)</w:t>
      </w:r>
      <w:r>
        <w:t>;</w:t>
      </w:r>
    </w:p>
    <w:p w14:paraId="738A3D3B" w14:textId="18FA38F5" w:rsidR="00404746" w:rsidRDefault="00404746" w:rsidP="007021DE">
      <w:r>
        <w:t xml:space="preserve">- </w:t>
      </w:r>
      <w:r w:rsidRPr="00404746">
        <w:rPr>
          <w:b/>
          <w:bCs/>
        </w:rPr>
        <w:t>Remover todos os sets</w:t>
      </w:r>
      <w:r>
        <w:t xml:space="preserve"> de determinado tema;</w:t>
      </w:r>
    </w:p>
    <w:p w14:paraId="5A8782F3" w14:textId="63C397C0" w:rsidR="00E03E16" w:rsidRDefault="00E03E16">
      <w:r>
        <w:br w:type="page"/>
      </w:r>
    </w:p>
    <w:p w14:paraId="3B20E4F2" w14:textId="0A6B2C86" w:rsidR="00481B36" w:rsidRDefault="00481B36" w:rsidP="00481B36">
      <w:pPr>
        <w:pStyle w:val="Ttulo1"/>
      </w:pPr>
      <w:r>
        <w:lastRenderedPageBreak/>
        <w:t>Desenvolvimento</w:t>
      </w:r>
    </w:p>
    <w:p w14:paraId="757DE200" w14:textId="6ACFDFD6" w:rsidR="0055139F" w:rsidRDefault="0055139F" w:rsidP="007021DE">
      <w:r>
        <w:t xml:space="preserve">O processo de desenvolvimento foi baseado na “tentativa erro”, </w:t>
      </w:r>
      <w:r w:rsidR="008D1EB8">
        <w:t xml:space="preserve">com desenvolvimento, testes e ajustes </w:t>
      </w:r>
      <w:r w:rsidR="005A6C2C">
        <w:t xml:space="preserve">conforme o que achava que seria o mais conveniente para a quantidade de dados que cada ficheiro contém. </w:t>
      </w:r>
    </w:p>
    <w:p w14:paraId="486AFDF1" w14:textId="4C97C56E" w:rsidR="001638F6" w:rsidRDefault="00DB3B0F" w:rsidP="007021DE">
      <w:pPr>
        <w:rPr>
          <w:u w:val="single"/>
        </w:rPr>
      </w:pPr>
      <w:r>
        <w:t xml:space="preserve">Para a leitura dos ficheiros </w:t>
      </w:r>
      <w:proofErr w:type="spellStart"/>
      <w:r>
        <w:t>Tsv</w:t>
      </w:r>
      <w:proofErr w:type="spellEnd"/>
      <w:r w:rsidR="00B26A69">
        <w:t xml:space="preserve"> para o sistema foram implementadas 3 listas </w:t>
      </w:r>
      <w:proofErr w:type="gramStart"/>
      <w:r w:rsidR="00B26A69">
        <w:t>simplesmente Ligadas</w:t>
      </w:r>
      <w:proofErr w:type="gramEnd"/>
      <w:r w:rsidR="00B26A69">
        <w:t>,</w:t>
      </w:r>
      <w:r w:rsidR="00062758">
        <w:t xml:space="preserve"> onde cada uma contém a informação vinda de cada ficheiro processado individualmente.</w:t>
      </w:r>
    </w:p>
    <w:p w14:paraId="7ECBFA61" w14:textId="17B46BE3" w:rsidR="00062758" w:rsidRDefault="002C08F8" w:rsidP="007021DE">
      <w:r>
        <w:t xml:space="preserve">O projeto está dividido em 3 ficheiros, </w:t>
      </w:r>
      <w:proofErr w:type="spellStart"/>
      <w:r w:rsidR="00CF50B2">
        <w:t>main.c</w:t>
      </w:r>
      <w:proofErr w:type="spellEnd"/>
      <w:r w:rsidR="00CF50B2">
        <w:t xml:space="preserve">, </w:t>
      </w:r>
      <w:proofErr w:type="spellStart"/>
      <w:r w:rsidR="00CF50B2">
        <w:t>functions.c</w:t>
      </w:r>
      <w:proofErr w:type="spellEnd"/>
      <w:r w:rsidR="00CF50B2">
        <w:t xml:space="preserve"> e </w:t>
      </w:r>
      <w:proofErr w:type="spellStart"/>
      <w:r w:rsidR="00CF50B2">
        <w:t>functions.h</w:t>
      </w:r>
      <w:proofErr w:type="spellEnd"/>
    </w:p>
    <w:p w14:paraId="49B8CD6C" w14:textId="77777777" w:rsidR="00243C69" w:rsidRDefault="009444E2" w:rsidP="00243C69">
      <w:pPr>
        <w:keepNext/>
      </w:pPr>
      <w:r>
        <w:rPr>
          <w:noProof/>
        </w:rPr>
        <w:drawing>
          <wp:inline distT="0" distB="0" distL="0" distR="0" wp14:anchorId="55BCEDB7" wp14:editId="300A02DB">
            <wp:extent cx="5507990" cy="45885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A03A" w14:textId="11594CB8" w:rsidR="00CF50B2" w:rsidRPr="002C08F8" w:rsidRDefault="00243C69" w:rsidP="00243C69">
      <w:pPr>
        <w:pStyle w:val="Legenda"/>
      </w:pPr>
      <w:proofErr w:type="spellStart"/>
      <w:r>
        <w:t>Img</w:t>
      </w:r>
      <w:proofErr w:type="spellEnd"/>
      <w:r>
        <w:t xml:space="preserve">. </w:t>
      </w:r>
      <w:r w:rsidR="00492F29">
        <w:fldChar w:fldCharType="begin"/>
      </w:r>
      <w:r w:rsidR="00492F29">
        <w:instrText xml:space="preserve"> SEQ Img. \* ARABIC </w:instrText>
      </w:r>
      <w:r w:rsidR="00492F29">
        <w:fldChar w:fldCharType="separate"/>
      </w:r>
      <w:r w:rsidR="00653EF3">
        <w:rPr>
          <w:noProof/>
        </w:rPr>
        <w:t>1</w:t>
      </w:r>
      <w:r w:rsidR="00492F29">
        <w:rPr>
          <w:noProof/>
        </w:rPr>
        <w:fldChar w:fldCharType="end"/>
      </w:r>
      <w:r>
        <w:t xml:space="preserve"> - Definição de Estruturas de dados das Listas Simplesmente Ligadas</w:t>
      </w:r>
    </w:p>
    <w:p w14:paraId="363C2F14" w14:textId="55477F34" w:rsidR="00062758" w:rsidRDefault="00062758" w:rsidP="007021DE">
      <w:pPr>
        <w:rPr>
          <w:u w:val="single"/>
        </w:rPr>
      </w:pPr>
    </w:p>
    <w:p w14:paraId="635CFC10" w14:textId="77777777" w:rsidR="00714F84" w:rsidRDefault="00714F84" w:rsidP="00714F84">
      <w:pPr>
        <w:keepNext/>
      </w:pPr>
      <w:r>
        <w:rPr>
          <w:noProof/>
        </w:rPr>
        <w:lastRenderedPageBreak/>
        <w:drawing>
          <wp:inline distT="0" distB="0" distL="0" distR="0" wp14:anchorId="300733F9" wp14:editId="3A7951F4">
            <wp:extent cx="5507990" cy="1746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4F5" w14:textId="5F546095" w:rsidR="00243C69" w:rsidRDefault="00714F84" w:rsidP="00714F84">
      <w:pPr>
        <w:pStyle w:val="Legenda"/>
      </w:pPr>
      <w:proofErr w:type="spellStart"/>
      <w:r>
        <w:t>Img</w:t>
      </w:r>
      <w:proofErr w:type="spellEnd"/>
      <w:r>
        <w:t xml:space="preserve">. </w:t>
      </w:r>
      <w:r w:rsidR="00492F29">
        <w:fldChar w:fldCharType="begin"/>
      </w:r>
      <w:r w:rsidR="00492F29">
        <w:instrText xml:space="preserve"> SEQ Img. \* ARABIC </w:instrText>
      </w:r>
      <w:r w:rsidR="00492F29">
        <w:fldChar w:fldCharType="separate"/>
      </w:r>
      <w:r w:rsidR="00653EF3">
        <w:rPr>
          <w:noProof/>
        </w:rPr>
        <w:t>2</w:t>
      </w:r>
      <w:r w:rsidR="00492F29">
        <w:rPr>
          <w:noProof/>
        </w:rPr>
        <w:fldChar w:fldCharType="end"/>
      </w:r>
      <w:r>
        <w:t xml:space="preserve"> - Definição das Listas no </w:t>
      </w:r>
      <w:proofErr w:type="spellStart"/>
      <w:r>
        <w:t>Main.c</w:t>
      </w:r>
      <w:proofErr w:type="spellEnd"/>
    </w:p>
    <w:p w14:paraId="4B791DB7" w14:textId="0075DB16" w:rsidR="00653EF3" w:rsidRPr="00653EF3" w:rsidRDefault="00653EF3" w:rsidP="00653EF3"/>
    <w:p w14:paraId="13FD8520" w14:textId="77777777" w:rsidR="00653EF3" w:rsidRDefault="00653EF3" w:rsidP="00653EF3">
      <w:pPr>
        <w:keepNext/>
      </w:pPr>
      <w:r>
        <w:rPr>
          <w:noProof/>
        </w:rPr>
        <w:drawing>
          <wp:inline distT="0" distB="0" distL="0" distR="0" wp14:anchorId="5C1C2576" wp14:editId="79779A16">
            <wp:extent cx="5507990" cy="2428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9A28" w14:textId="748E355E" w:rsidR="00653EF3" w:rsidRPr="00653EF3" w:rsidRDefault="00653EF3" w:rsidP="00653EF3">
      <w:pPr>
        <w:pStyle w:val="Legenda"/>
      </w:pPr>
      <w:proofErr w:type="spellStart"/>
      <w:r>
        <w:t>Img</w:t>
      </w:r>
      <w:proofErr w:type="spellEnd"/>
      <w:r>
        <w:t xml:space="preserve">. </w:t>
      </w:r>
      <w:r w:rsidR="00492F29">
        <w:fldChar w:fldCharType="begin"/>
      </w:r>
      <w:r w:rsidR="00492F29">
        <w:instrText xml:space="preserve"> SEQ Img. \* ARABIC </w:instrText>
      </w:r>
      <w:r w:rsidR="00492F29">
        <w:fldChar w:fldCharType="separate"/>
      </w:r>
      <w:r>
        <w:rPr>
          <w:noProof/>
        </w:rPr>
        <w:t>3</w:t>
      </w:r>
      <w:r w:rsidR="00492F29">
        <w:rPr>
          <w:noProof/>
        </w:rPr>
        <w:fldChar w:fldCharType="end"/>
      </w:r>
      <w:r>
        <w:t xml:space="preserve"> - Função </w:t>
      </w:r>
      <w:proofErr w:type="spellStart"/>
      <w:r>
        <w:t>getSetsContents</w:t>
      </w:r>
      <w:proofErr w:type="spellEnd"/>
    </w:p>
    <w:p w14:paraId="20D59381" w14:textId="70AE8633" w:rsidR="00653EF3" w:rsidRPr="00653EF3" w:rsidRDefault="00653EF3" w:rsidP="00653EF3"/>
    <w:p w14:paraId="59356D80" w14:textId="113A10A5" w:rsidR="00653EF3" w:rsidRDefault="00653EF3" w:rsidP="00653EF3">
      <w:proofErr w:type="spellStart"/>
      <w:r>
        <w:t>getSetsContents</w:t>
      </w:r>
      <w:proofErr w:type="spellEnd"/>
      <w:r>
        <w:t xml:space="preserve"> </w:t>
      </w:r>
      <w:r w:rsidR="00D22358">
        <w:t>–</w:t>
      </w:r>
      <w:r>
        <w:t xml:space="preserve"> </w:t>
      </w:r>
      <w:r w:rsidR="00D22358">
        <w:t xml:space="preserve">Acede ao conteúdo do ficheiro </w:t>
      </w:r>
      <w:proofErr w:type="spellStart"/>
      <w:r w:rsidR="00F123C0">
        <w:t>Sets.</w:t>
      </w:r>
      <w:r w:rsidR="00D22358">
        <w:t>tsv</w:t>
      </w:r>
      <w:proofErr w:type="spellEnd"/>
      <w:r w:rsidR="00F46E40">
        <w:t xml:space="preserve">, separa os dados que estão divididos através do “\t” </w:t>
      </w:r>
      <w:r w:rsidR="00BD5E9D">
        <w:t xml:space="preserve">e insere na lista ligada </w:t>
      </w:r>
      <w:proofErr w:type="spellStart"/>
      <w:r w:rsidR="00BD5E9D">
        <w:t>SetsList</w:t>
      </w:r>
      <w:proofErr w:type="spellEnd"/>
      <w:r w:rsidR="009B3B80">
        <w:t xml:space="preserve"> (de </w:t>
      </w:r>
      <w:r w:rsidR="00801FD7">
        <w:t xml:space="preserve">forma ordenada, na função </w:t>
      </w:r>
      <w:proofErr w:type="spellStart"/>
      <w:r w:rsidR="00801FD7">
        <w:t>Insert_Sort_Set</w:t>
      </w:r>
      <w:proofErr w:type="spellEnd"/>
      <w:r w:rsidR="009B3B80">
        <w:t>)</w:t>
      </w:r>
      <w:r w:rsidR="00801FD7">
        <w:t xml:space="preserve">, para garantir que </w:t>
      </w:r>
      <w:r w:rsidR="002F4B97">
        <w:t>a lista de Sets está ordenada por ano no ex.1.</w:t>
      </w:r>
    </w:p>
    <w:p w14:paraId="7B9D3911" w14:textId="69E69450" w:rsidR="002F4B97" w:rsidRPr="00653EF3" w:rsidRDefault="002F4B97" w:rsidP="00653EF3"/>
    <w:p w14:paraId="08524185" w14:textId="56A84217" w:rsidR="00653EF3" w:rsidRPr="00653EF3" w:rsidRDefault="00653EF3" w:rsidP="00653EF3"/>
    <w:p w14:paraId="0FFC3DBB" w14:textId="5AD8EC73" w:rsidR="00653EF3" w:rsidRPr="00653EF3" w:rsidRDefault="00653EF3" w:rsidP="00653EF3"/>
    <w:p w14:paraId="4EF3D67C" w14:textId="7B7843A9" w:rsidR="00653EF3" w:rsidRDefault="00653EF3" w:rsidP="00653EF3">
      <w:pPr>
        <w:rPr>
          <w:i/>
          <w:iCs/>
          <w:szCs w:val="18"/>
        </w:rPr>
      </w:pPr>
    </w:p>
    <w:p w14:paraId="4FC8AAD2" w14:textId="6C309FCB" w:rsidR="00653EF3" w:rsidRPr="00653EF3" w:rsidRDefault="00653EF3" w:rsidP="00653EF3">
      <w:pPr>
        <w:tabs>
          <w:tab w:val="left" w:pos="3585"/>
        </w:tabs>
      </w:pPr>
      <w:r>
        <w:tab/>
      </w:r>
    </w:p>
    <w:sectPr w:rsidR="00653EF3" w:rsidRPr="00653EF3" w:rsidSect="000A5FB6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9854" w14:textId="77777777" w:rsidR="00492F29" w:rsidRDefault="00492F29">
      <w:pPr>
        <w:spacing w:before="0" w:after="0" w:line="240" w:lineRule="auto"/>
      </w:pPr>
      <w:r>
        <w:separator/>
      </w:r>
    </w:p>
  </w:endnote>
  <w:endnote w:type="continuationSeparator" w:id="0">
    <w:p w14:paraId="6228A954" w14:textId="77777777" w:rsidR="00492F29" w:rsidRDefault="00492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652F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26FB" w14:textId="77777777" w:rsidR="00492F29" w:rsidRDefault="00492F29">
      <w:pPr>
        <w:spacing w:before="0" w:after="0" w:line="240" w:lineRule="auto"/>
      </w:pPr>
      <w:r>
        <w:separator/>
      </w:r>
    </w:p>
  </w:footnote>
  <w:footnote w:type="continuationSeparator" w:id="0">
    <w:p w14:paraId="44F5E3B2" w14:textId="77777777" w:rsidR="00492F29" w:rsidRDefault="00492F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0"/>
    <w:rsid w:val="00005912"/>
    <w:rsid w:val="00062758"/>
    <w:rsid w:val="000730E4"/>
    <w:rsid w:val="000748AA"/>
    <w:rsid w:val="000A5FB6"/>
    <w:rsid w:val="001638F6"/>
    <w:rsid w:val="00192570"/>
    <w:rsid w:val="001A2000"/>
    <w:rsid w:val="00243C69"/>
    <w:rsid w:val="002C08F8"/>
    <w:rsid w:val="002F4B97"/>
    <w:rsid w:val="00301440"/>
    <w:rsid w:val="0031172C"/>
    <w:rsid w:val="003209D6"/>
    <w:rsid w:val="00334A73"/>
    <w:rsid w:val="003422FF"/>
    <w:rsid w:val="003C7F91"/>
    <w:rsid w:val="00404746"/>
    <w:rsid w:val="00441F68"/>
    <w:rsid w:val="00481B36"/>
    <w:rsid w:val="00492F29"/>
    <w:rsid w:val="004952C4"/>
    <w:rsid w:val="004C436E"/>
    <w:rsid w:val="0055139F"/>
    <w:rsid w:val="005A1C5A"/>
    <w:rsid w:val="005A6C2C"/>
    <w:rsid w:val="005D6F71"/>
    <w:rsid w:val="00653EF3"/>
    <w:rsid w:val="00690EFD"/>
    <w:rsid w:val="007021DE"/>
    <w:rsid w:val="00714F84"/>
    <w:rsid w:val="00732607"/>
    <w:rsid w:val="007670DF"/>
    <w:rsid w:val="00801FD7"/>
    <w:rsid w:val="00844483"/>
    <w:rsid w:val="008A148D"/>
    <w:rsid w:val="008D1EB8"/>
    <w:rsid w:val="008F2D58"/>
    <w:rsid w:val="00934F1C"/>
    <w:rsid w:val="009444E2"/>
    <w:rsid w:val="00955FDA"/>
    <w:rsid w:val="009B3B80"/>
    <w:rsid w:val="009D2231"/>
    <w:rsid w:val="009F29F7"/>
    <w:rsid w:val="00A122DB"/>
    <w:rsid w:val="00A1271E"/>
    <w:rsid w:val="00A22DE4"/>
    <w:rsid w:val="00AD165F"/>
    <w:rsid w:val="00AF6264"/>
    <w:rsid w:val="00B051CD"/>
    <w:rsid w:val="00B26A69"/>
    <w:rsid w:val="00B47B7A"/>
    <w:rsid w:val="00B646B8"/>
    <w:rsid w:val="00BD5E9D"/>
    <w:rsid w:val="00C05E2F"/>
    <w:rsid w:val="00C40E4E"/>
    <w:rsid w:val="00C80BD4"/>
    <w:rsid w:val="00CB0A00"/>
    <w:rsid w:val="00CE4E68"/>
    <w:rsid w:val="00CF3A42"/>
    <w:rsid w:val="00CF50B2"/>
    <w:rsid w:val="00D22358"/>
    <w:rsid w:val="00D5413C"/>
    <w:rsid w:val="00DB3B0F"/>
    <w:rsid w:val="00DC07A3"/>
    <w:rsid w:val="00E03E16"/>
    <w:rsid w:val="00E11B8A"/>
    <w:rsid w:val="00E312E6"/>
    <w:rsid w:val="00EE18C2"/>
    <w:rsid w:val="00F123C0"/>
    <w:rsid w:val="00F46E40"/>
    <w:rsid w:val="00F65B14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A031D6"/>
  <w15:chartTrackingRefBased/>
  <w15:docId w15:val="{9BAFE7A8-9824-4828-81F3-9CAC2038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u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87A-73CD-4B8E-A2B3-03B50A75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18</TotalTime>
  <Pages>5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 Mendes</dc:creator>
  <cp:keywords/>
  <cp:lastModifiedBy>Artur Mendes</cp:lastModifiedBy>
  <cp:revision>11</cp:revision>
  <dcterms:created xsi:type="dcterms:W3CDTF">2021-05-05T23:08:00Z</dcterms:created>
  <dcterms:modified xsi:type="dcterms:W3CDTF">2021-05-06T13:42:00Z</dcterms:modified>
  <cp:version/>
</cp:coreProperties>
</file>